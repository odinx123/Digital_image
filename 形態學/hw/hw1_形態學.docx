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AA31" w14:textId="08487A1E" w:rsidR="0072623E" w:rsidRPr="00EB443D" w:rsidRDefault="0028226E">
      <w:pPr>
        <w:pStyle w:val="a7"/>
        <w:rPr>
          <w:b/>
          <w:bCs/>
        </w:rPr>
      </w:pPr>
      <w:r>
        <w:rPr>
          <w:rFonts w:hint="eastAsia"/>
          <w:b/>
          <w:bCs/>
        </w:rPr>
        <w:t>程式作業</w:t>
      </w:r>
      <w:r>
        <w:rPr>
          <w:rFonts w:hint="eastAsia"/>
          <w:b/>
          <w:bCs/>
          <w:lang w:eastAsia="zh-TW"/>
        </w:rPr>
        <w:t>(</w:t>
      </w:r>
      <w:r w:rsidR="00604AE4">
        <w:rPr>
          <w:rFonts w:hint="eastAsia"/>
          <w:b/>
          <w:bCs/>
          <w:lang w:eastAsia="zh-TW"/>
        </w:rPr>
        <w:t>一</w:t>
      </w:r>
      <w:r>
        <w:rPr>
          <w:rFonts w:hint="eastAsia"/>
          <w:b/>
          <w:bCs/>
          <w:lang w:eastAsia="zh-TW"/>
        </w:rPr>
        <w:t>)</w:t>
      </w:r>
    </w:p>
    <w:p w14:paraId="5AE733DC" w14:textId="54FC61D6" w:rsidR="0085131C" w:rsidRPr="007A2E13" w:rsidRDefault="00000E50" w:rsidP="007A2E13">
      <w:pPr>
        <w:pStyle w:val="ae"/>
        <w:rPr>
          <w:rFonts w:eastAsia="SimSun"/>
        </w:rPr>
      </w:pPr>
      <w:r>
        <w:rPr>
          <w:rFonts w:hint="eastAsia"/>
        </w:rPr>
        <w:t>徐士諭</w:t>
      </w:r>
    </w:p>
    <w:p w14:paraId="21E0A6CC" w14:textId="2AF2A089" w:rsidR="007601C0" w:rsidRPr="00EB443D" w:rsidRDefault="00394036" w:rsidP="007601C0">
      <w:pPr>
        <w:pStyle w:val="1"/>
        <w:numPr>
          <w:ilvl w:val="0"/>
          <w:numId w:val="17"/>
        </w:numPr>
        <w:rPr>
          <w:rFonts w:eastAsia="SimSun"/>
          <w:b/>
          <w:bCs/>
        </w:rPr>
      </w:pPr>
      <w:r>
        <w:rPr>
          <w:rFonts w:hint="eastAsia"/>
          <w:lang w:eastAsia="zh-TW"/>
        </w:rPr>
        <w:t>形態學運算</w:t>
      </w:r>
      <w:r w:rsidR="00166868">
        <w:rPr>
          <w:lang w:eastAsia="zh-TW"/>
        </w:rPr>
        <w:t>:</w:t>
      </w:r>
    </w:p>
    <w:p w14:paraId="35B9F897" w14:textId="2825D4E4" w:rsidR="006A24B6" w:rsidRPr="00640DC6" w:rsidRDefault="007601C0" w:rsidP="001442C8">
      <w:pPr>
        <w:pStyle w:val="affc"/>
        <w:numPr>
          <w:ilvl w:val="0"/>
          <w:numId w:val="21"/>
        </w:numPr>
        <w:ind w:leftChars="0"/>
        <w:rPr>
          <w:b/>
          <w:bCs/>
          <w:sz w:val="36"/>
          <w:szCs w:val="36"/>
          <w:lang w:eastAsia="zh-TW"/>
        </w:rPr>
      </w:pPr>
      <w:r w:rsidRPr="006A24B6">
        <w:rPr>
          <w:rFonts w:hint="eastAsia"/>
          <w:b/>
          <w:bCs/>
          <w:sz w:val="36"/>
          <w:szCs w:val="36"/>
          <w:lang w:eastAsia="zh-TW"/>
        </w:rPr>
        <w:t>介面</w:t>
      </w:r>
    </w:p>
    <w:p w14:paraId="1556F9D3" w14:textId="65C71D2C" w:rsidR="006C4E0B" w:rsidRPr="00276E46" w:rsidRDefault="00716D64" w:rsidP="001442C8">
      <w:pPr>
        <w:rPr>
          <w:rFonts w:asciiTheme="minorEastAsia" w:eastAsia="SimSun" w:hAnsiTheme="minorEastAsia"/>
          <w:b/>
          <w:bCs/>
        </w:rPr>
      </w:pPr>
      <w:r w:rsidRPr="00716D64">
        <w:rPr>
          <w:rFonts w:asciiTheme="minorEastAsia" w:eastAsia="SimSun" w:hAnsiTheme="minorEastAsia"/>
          <w:b/>
          <w:bCs/>
          <w:noProof/>
        </w:rPr>
        <w:drawing>
          <wp:inline distT="0" distB="0" distL="0" distR="0" wp14:anchorId="22B703D1" wp14:editId="3682DD43">
            <wp:extent cx="6071870" cy="1971040"/>
            <wp:effectExtent l="0" t="0" r="5080" b="0"/>
            <wp:docPr id="854785907" name="圖片 1" descr="一張含有 螢幕擷取畫面, 文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5907" name="圖片 1" descr="一張含有 螢幕擷取畫面, 文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652" w14:textId="6358B4D8" w:rsidR="000A0D65" w:rsidRDefault="00716D64" w:rsidP="004A7594">
      <w:pPr>
        <w:pStyle w:val="affc"/>
        <w:numPr>
          <w:ilvl w:val="0"/>
          <w:numId w:val="21"/>
        </w:numPr>
        <w:ind w:leftChars="0"/>
        <w:rPr>
          <w:b/>
          <w:bCs/>
          <w:sz w:val="36"/>
          <w:szCs w:val="36"/>
          <w:lang w:eastAsia="zh-TW"/>
        </w:rPr>
      </w:pPr>
      <w:r w:rsidRPr="00245A60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369F13" wp14:editId="133B93C9">
                <wp:simplePos x="0" y="0"/>
                <wp:positionH relativeFrom="margin">
                  <wp:posOffset>5550535</wp:posOffset>
                </wp:positionH>
                <wp:positionV relativeFrom="paragraph">
                  <wp:posOffset>2533015</wp:posOffset>
                </wp:positionV>
                <wp:extent cx="678180" cy="320040"/>
                <wp:effectExtent l="0" t="0" r="26670" b="22860"/>
                <wp:wrapNone/>
                <wp:docPr id="1821530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1CFC" w14:textId="1E9B41BF" w:rsidR="00F57C04" w:rsidRPr="00245A60" w:rsidRDefault="00716D64" w:rsidP="00F57C04">
                            <w:pPr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TW"/>
                              </w:rPr>
                              <w:t>closing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69F1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7.05pt;margin-top:199.45pt;width:53.4pt;height:25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" filled="f">
                <v:textbox>
                  <w:txbxContent>
                    <w:p w14:paraId="27411CFC" w14:textId="1E9B41BF" w:rsidR="00F57C04" w:rsidRPr="00245A60" w:rsidRDefault="00716D64" w:rsidP="00F57C04">
                      <w:pPr>
                        <w:rPr>
                          <w:rFonts w:hint="eastAsia"/>
                          <w:b/>
                          <w:bCs/>
                          <w:color w:val="FF0000"/>
                          <w:lang w:eastAsia="zh-TW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TW"/>
                        </w:rPr>
                        <w:t>closing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A60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608603" wp14:editId="18080D69">
                <wp:simplePos x="0" y="0"/>
                <wp:positionH relativeFrom="margin">
                  <wp:posOffset>2343785</wp:posOffset>
                </wp:positionH>
                <wp:positionV relativeFrom="paragraph">
                  <wp:posOffset>2524760</wp:posOffset>
                </wp:positionV>
                <wp:extent cx="862012" cy="320040"/>
                <wp:effectExtent l="0" t="0" r="14605" b="22860"/>
                <wp:wrapNone/>
                <wp:docPr id="19508088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2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A364" w14:textId="6C99EB18" w:rsidR="008C3731" w:rsidRPr="00DE441F" w:rsidRDefault="00DE441F" w:rsidP="00DE441F">
                            <w:pPr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 w:rsidRPr="00DE441F"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  <w:t>Ori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8603" id="_x0000_s1027" type="#_x0000_t202" style="position:absolute;left:0;text-align:left;margin-left:184.55pt;margin-top:198.8pt;width:67.85pt;height:25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" filled="f">
                <v:textbox>
                  <w:txbxContent>
                    <w:p w14:paraId="031CA364" w14:textId="6C99EB18" w:rsidR="008C3731" w:rsidRPr="00DE441F" w:rsidRDefault="00DE441F" w:rsidP="00DE441F">
                      <w:pPr>
                        <w:rPr>
                          <w:b/>
                          <w:bCs/>
                          <w:color w:val="FF0000"/>
                          <w:lang w:eastAsia="zh-TW"/>
                        </w:rPr>
                      </w:pPr>
                      <w:r w:rsidRPr="00DE441F">
                        <w:rPr>
                          <w:b/>
                          <w:bCs/>
                          <w:color w:val="FF0000"/>
                          <w:lang w:eastAsia="zh-TW"/>
                        </w:rPr>
                        <w:t>Ori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058">
        <w:rPr>
          <w:rFonts w:hint="eastAsia"/>
          <w:b/>
          <w:bCs/>
          <w:sz w:val="36"/>
          <w:szCs w:val="36"/>
          <w:lang w:eastAsia="zh-TW"/>
        </w:rPr>
        <w:t>結果</w:t>
      </w:r>
      <w:r w:rsidRPr="00716D64">
        <w:rPr>
          <w:b/>
          <w:bCs/>
          <w:noProof/>
          <w:sz w:val="36"/>
          <w:szCs w:val="36"/>
          <w:lang w:eastAsia="zh-TW"/>
        </w:rPr>
        <w:drawing>
          <wp:inline distT="0" distB="0" distL="0" distR="0" wp14:anchorId="65F68164" wp14:editId="0DCDEA22">
            <wp:extent cx="6071870" cy="2470150"/>
            <wp:effectExtent l="0" t="0" r="0" b="0"/>
            <wp:docPr id="1777241560" name="圖片 1" descr="一張含有 三腳架, 黑色, 框架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1560" name="圖片 1" descr="一張含有 三腳架, 黑色, 框架, 黑與白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48A" w14:textId="22C77965" w:rsidR="00E825C7" w:rsidRPr="00E825C7" w:rsidRDefault="00716D64" w:rsidP="00E825C7">
      <w:pPr>
        <w:rPr>
          <w:b/>
          <w:bCs/>
          <w:sz w:val="36"/>
          <w:szCs w:val="36"/>
          <w:lang w:eastAsia="zh-TW"/>
        </w:rPr>
      </w:pPr>
      <w:r w:rsidRPr="00245A60">
        <w:rPr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AAFCA0" wp14:editId="398CD5F0">
                <wp:simplePos x="0" y="0"/>
                <wp:positionH relativeFrom="margin">
                  <wp:posOffset>5337175</wp:posOffset>
                </wp:positionH>
                <wp:positionV relativeFrom="paragraph">
                  <wp:posOffset>2601595</wp:posOffset>
                </wp:positionV>
                <wp:extent cx="708660" cy="320040"/>
                <wp:effectExtent l="0" t="0" r="15240" b="22860"/>
                <wp:wrapNone/>
                <wp:docPr id="9686778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2A5E" w14:textId="32CED4AE" w:rsidR="00F24B27" w:rsidRPr="00245A60" w:rsidRDefault="00716D64" w:rsidP="00F24B27">
                            <w:pPr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TW"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CA0" id="_x0000_s1028" type="#_x0000_t202" style="position:absolute;margin-left:420.25pt;margin-top:204.85pt;width:55.8pt;height:25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" filled="f">
                <v:textbox>
                  <w:txbxContent>
                    <w:p w14:paraId="32502A5E" w14:textId="32CED4AE" w:rsidR="00F24B27" w:rsidRPr="00245A60" w:rsidRDefault="00716D64" w:rsidP="00F24B27">
                      <w:pPr>
                        <w:rPr>
                          <w:rFonts w:hint="eastAsia"/>
                          <w:b/>
                          <w:bCs/>
                          <w:color w:val="FF0000"/>
                          <w:lang w:eastAsia="zh-TW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TW"/>
                        </w:rPr>
                        <w:t>opening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A60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1822B4E" wp14:editId="127C08BF">
                <wp:simplePos x="0" y="0"/>
                <wp:positionH relativeFrom="margin">
                  <wp:posOffset>2049780</wp:posOffset>
                </wp:positionH>
                <wp:positionV relativeFrom="paragraph">
                  <wp:posOffset>2557780</wp:posOffset>
                </wp:positionV>
                <wp:extent cx="862012" cy="320040"/>
                <wp:effectExtent l="0" t="0" r="14605" b="22860"/>
                <wp:wrapNone/>
                <wp:docPr id="86421228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2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4B8D5" w14:textId="77777777" w:rsidR="00E825C7" w:rsidRPr="00DE441F" w:rsidRDefault="00E825C7" w:rsidP="00E825C7">
                            <w:pPr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 w:rsidRPr="00DE441F">
                              <w:rPr>
                                <w:b/>
                                <w:bCs/>
                                <w:color w:val="FF0000"/>
                                <w:lang w:eastAsia="zh-TW"/>
                              </w:rPr>
                              <w:t>Ori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2B4E" id="_x0000_s1029" type="#_x0000_t202" style="position:absolute;margin-left:161.4pt;margin-top:201.4pt;width:67.85pt;height:25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" filled="f">
                <v:textbox>
                  <w:txbxContent>
                    <w:p w14:paraId="37F4B8D5" w14:textId="77777777" w:rsidR="00E825C7" w:rsidRPr="00DE441F" w:rsidRDefault="00E825C7" w:rsidP="00E825C7">
                      <w:pPr>
                        <w:rPr>
                          <w:b/>
                          <w:bCs/>
                          <w:color w:val="FF0000"/>
                          <w:lang w:eastAsia="zh-TW"/>
                        </w:rPr>
                      </w:pPr>
                      <w:r w:rsidRPr="00DE441F">
                        <w:rPr>
                          <w:b/>
                          <w:bCs/>
                          <w:color w:val="FF0000"/>
                          <w:lang w:eastAsia="zh-TW"/>
                        </w:rPr>
                        <w:t>Ori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6D64">
        <w:rPr>
          <w:b/>
          <w:bCs/>
          <w:noProof/>
          <w:sz w:val="36"/>
          <w:szCs w:val="36"/>
          <w:lang w:eastAsia="zh-TW"/>
        </w:rPr>
        <w:drawing>
          <wp:inline distT="0" distB="0" distL="0" distR="0" wp14:anchorId="63DCF248" wp14:editId="561DCB7F">
            <wp:extent cx="6071870" cy="2917825"/>
            <wp:effectExtent l="0" t="0" r="5080" b="0"/>
            <wp:docPr id="171533717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7172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25DA" w14:textId="506A19B8" w:rsidR="00134165" w:rsidRPr="004A7594" w:rsidRDefault="00134165" w:rsidP="00134165">
      <w:pPr>
        <w:pStyle w:val="affc"/>
        <w:numPr>
          <w:ilvl w:val="0"/>
          <w:numId w:val="21"/>
        </w:numPr>
        <w:ind w:leftChars="0"/>
        <w:rPr>
          <w:b/>
          <w:bCs/>
          <w:sz w:val="36"/>
          <w:szCs w:val="36"/>
          <w:lang w:eastAsia="zh-TW"/>
        </w:rPr>
      </w:pPr>
      <w:r>
        <w:rPr>
          <w:rFonts w:hint="eastAsia"/>
          <w:b/>
          <w:bCs/>
          <w:sz w:val="36"/>
          <w:szCs w:val="36"/>
          <w:lang w:eastAsia="zh-TW"/>
        </w:rPr>
        <w:t>結論</w:t>
      </w:r>
    </w:p>
    <w:p w14:paraId="76323B51" w14:textId="60070253" w:rsidR="00E378F3" w:rsidRPr="00911B93" w:rsidRDefault="00911B93" w:rsidP="008D7927">
      <w:pPr>
        <w:rPr>
          <w:b/>
          <w:bCs/>
          <w:sz w:val="22"/>
          <w:szCs w:val="22"/>
          <w:lang w:eastAsia="zh-TW"/>
        </w:rPr>
      </w:pPr>
      <w:r>
        <w:rPr>
          <w:rFonts w:hint="eastAsia"/>
          <w:b/>
          <w:bCs/>
          <w:sz w:val="22"/>
          <w:szCs w:val="22"/>
          <w:lang w:eastAsia="zh-TW"/>
        </w:rPr>
        <w:t>先做</w:t>
      </w:r>
      <w:r>
        <w:rPr>
          <w:rFonts w:hint="eastAsia"/>
          <w:b/>
          <w:bCs/>
          <w:sz w:val="22"/>
          <w:szCs w:val="22"/>
          <w:lang w:eastAsia="zh-TW"/>
        </w:rPr>
        <w:t>dilation</w:t>
      </w:r>
      <w:r>
        <w:rPr>
          <w:rFonts w:hint="eastAsia"/>
          <w:b/>
          <w:bCs/>
          <w:sz w:val="22"/>
          <w:szCs w:val="22"/>
          <w:lang w:eastAsia="zh-TW"/>
        </w:rPr>
        <w:t>可以將影像缺失的區域填充，而</w:t>
      </w:r>
      <w:r>
        <w:rPr>
          <w:rFonts w:hint="eastAsia"/>
          <w:b/>
          <w:bCs/>
          <w:sz w:val="22"/>
          <w:szCs w:val="22"/>
          <w:lang w:eastAsia="zh-TW"/>
        </w:rPr>
        <w:t>erosion</w:t>
      </w:r>
      <w:r>
        <w:rPr>
          <w:rFonts w:hint="eastAsia"/>
          <w:b/>
          <w:bCs/>
          <w:sz w:val="22"/>
          <w:szCs w:val="22"/>
          <w:lang w:eastAsia="zh-TW"/>
        </w:rPr>
        <w:t>可以將雜訊白點移除。</w:t>
      </w:r>
    </w:p>
    <w:sectPr w:rsidR="00E378F3" w:rsidRPr="00911B93">
      <w:footerReference w:type="default" r:id="rId10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CE4EC" w14:textId="77777777" w:rsidR="00CA6516" w:rsidRDefault="00CA6516">
      <w:pPr>
        <w:spacing w:after="0" w:line="240" w:lineRule="auto"/>
      </w:pPr>
      <w:r>
        <w:separator/>
      </w:r>
    </w:p>
    <w:p w14:paraId="66C71430" w14:textId="77777777" w:rsidR="00CA6516" w:rsidRDefault="00CA6516"/>
    <w:p w14:paraId="7E5E6933" w14:textId="77777777" w:rsidR="00CA6516" w:rsidRDefault="00CA6516"/>
  </w:endnote>
  <w:endnote w:type="continuationSeparator" w:id="0">
    <w:p w14:paraId="428C54CA" w14:textId="77777777" w:rsidR="00CA6516" w:rsidRDefault="00CA6516">
      <w:pPr>
        <w:spacing w:after="0" w:line="240" w:lineRule="auto"/>
      </w:pPr>
      <w:r>
        <w:continuationSeparator/>
      </w:r>
    </w:p>
    <w:p w14:paraId="1C9DA626" w14:textId="77777777" w:rsidR="00CA6516" w:rsidRDefault="00CA6516"/>
    <w:p w14:paraId="66FBAE55" w14:textId="77777777" w:rsidR="00CA6516" w:rsidRDefault="00CA6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D8BC7" w14:textId="77777777" w:rsidR="0072623E" w:rsidRDefault="00933D2C">
        <w:pPr>
          <w:pStyle w:val="af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DD348C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1F40E" w14:textId="77777777" w:rsidR="00CA6516" w:rsidRDefault="00CA6516">
      <w:pPr>
        <w:spacing w:after="0" w:line="240" w:lineRule="auto"/>
      </w:pPr>
      <w:r>
        <w:separator/>
      </w:r>
    </w:p>
    <w:p w14:paraId="1F5C92F5" w14:textId="77777777" w:rsidR="00CA6516" w:rsidRDefault="00CA6516"/>
    <w:p w14:paraId="3D7E7AA0" w14:textId="77777777" w:rsidR="00CA6516" w:rsidRDefault="00CA6516"/>
  </w:footnote>
  <w:footnote w:type="continuationSeparator" w:id="0">
    <w:p w14:paraId="1B6FBB7C" w14:textId="77777777" w:rsidR="00CA6516" w:rsidRDefault="00CA6516">
      <w:pPr>
        <w:spacing w:after="0" w:line="240" w:lineRule="auto"/>
      </w:pPr>
      <w:r>
        <w:continuationSeparator/>
      </w:r>
    </w:p>
    <w:p w14:paraId="28784AA2" w14:textId="77777777" w:rsidR="00CA6516" w:rsidRDefault="00CA6516"/>
    <w:p w14:paraId="29D3E060" w14:textId="77777777" w:rsidR="00CA6516" w:rsidRDefault="00CA65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B12AF"/>
    <w:multiLevelType w:val="hybridMultilevel"/>
    <w:tmpl w:val="AC7EF10A"/>
    <w:lvl w:ilvl="0" w:tplc="05B42C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91E5C"/>
    <w:multiLevelType w:val="hybridMultilevel"/>
    <w:tmpl w:val="A38A5468"/>
    <w:lvl w:ilvl="0" w:tplc="F79A5C6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8609A4"/>
    <w:multiLevelType w:val="hybridMultilevel"/>
    <w:tmpl w:val="A6F6C880"/>
    <w:lvl w:ilvl="0" w:tplc="9D344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F15FB4"/>
    <w:multiLevelType w:val="hybridMultilevel"/>
    <w:tmpl w:val="D3F8811A"/>
    <w:lvl w:ilvl="0" w:tplc="3336F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14A64"/>
    <w:multiLevelType w:val="hybridMultilevel"/>
    <w:tmpl w:val="837ED76C"/>
    <w:lvl w:ilvl="0" w:tplc="4C7812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B2406"/>
    <w:multiLevelType w:val="hybridMultilevel"/>
    <w:tmpl w:val="5204C312"/>
    <w:lvl w:ilvl="0" w:tplc="ED880C6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7C3237"/>
    <w:multiLevelType w:val="hybridMultilevel"/>
    <w:tmpl w:val="709EC01A"/>
    <w:lvl w:ilvl="0" w:tplc="BC16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1CF9"/>
    <w:multiLevelType w:val="hybridMultilevel"/>
    <w:tmpl w:val="2F4A75D8"/>
    <w:lvl w:ilvl="0" w:tplc="62A25D7A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9672A"/>
    <w:multiLevelType w:val="hybridMultilevel"/>
    <w:tmpl w:val="0226CB4C"/>
    <w:lvl w:ilvl="0" w:tplc="BBE83288">
      <w:start w:val="1"/>
      <w:numFmt w:val="decimal"/>
      <w:lvlText w:val="(%1)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EA127C"/>
    <w:multiLevelType w:val="hybridMultilevel"/>
    <w:tmpl w:val="50BE162A"/>
    <w:lvl w:ilvl="0" w:tplc="1B669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2F1850"/>
    <w:multiLevelType w:val="hybridMultilevel"/>
    <w:tmpl w:val="C2920AE0"/>
    <w:lvl w:ilvl="0" w:tplc="07883C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7200298">
    <w:abstractNumId w:val="9"/>
  </w:num>
  <w:num w:numId="2" w16cid:durableId="2031106589">
    <w:abstractNumId w:val="15"/>
  </w:num>
  <w:num w:numId="3" w16cid:durableId="2131975388">
    <w:abstractNumId w:val="21"/>
  </w:num>
  <w:num w:numId="4" w16cid:durableId="1299186056">
    <w:abstractNumId w:val="16"/>
  </w:num>
  <w:num w:numId="5" w16cid:durableId="996572097">
    <w:abstractNumId w:val="11"/>
  </w:num>
  <w:num w:numId="6" w16cid:durableId="451287108">
    <w:abstractNumId w:val="7"/>
  </w:num>
  <w:num w:numId="7" w16cid:durableId="2109038617">
    <w:abstractNumId w:val="6"/>
  </w:num>
  <w:num w:numId="8" w16cid:durableId="751008397">
    <w:abstractNumId w:val="5"/>
  </w:num>
  <w:num w:numId="9" w16cid:durableId="1627001325">
    <w:abstractNumId w:val="4"/>
  </w:num>
  <w:num w:numId="10" w16cid:durableId="709573252">
    <w:abstractNumId w:val="8"/>
  </w:num>
  <w:num w:numId="11" w16cid:durableId="452286443">
    <w:abstractNumId w:val="3"/>
  </w:num>
  <w:num w:numId="12" w16cid:durableId="1449734120">
    <w:abstractNumId w:val="2"/>
  </w:num>
  <w:num w:numId="13" w16cid:durableId="402800463">
    <w:abstractNumId w:val="1"/>
  </w:num>
  <w:num w:numId="14" w16cid:durableId="1540778634">
    <w:abstractNumId w:val="0"/>
  </w:num>
  <w:num w:numId="15" w16cid:durableId="1925138861">
    <w:abstractNumId w:val="18"/>
  </w:num>
  <w:num w:numId="16" w16cid:durableId="66804042">
    <w:abstractNumId w:val="22"/>
  </w:num>
  <w:num w:numId="17" w16cid:durableId="271206226">
    <w:abstractNumId w:val="23"/>
  </w:num>
  <w:num w:numId="18" w16cid:durableId="1491093017">
    <w:abstractNumId w:val="20"/>
  </w:num>
  <w:num w:numId="19" w16cid:durableId="129634564">
    <w:abstractNumId w:val="25"/>
  </w:num>
  <w:num w:numId="20" w16cid:durableId="581988236">
    <w:abstractNumId w:val="14"/>
  </w:num>
  <w:num w:numId="21" w16cid:durableId="1439593828">
    <w:abstractNumId w:val="13"/>
  </w:num>
  <w:num w:numId="22" w16cid:durableId="1755276651">
    <w:abstractNumId w:val="12"/>
  </w:num>
  <w:num w:numId="23" w16cid:durableId="1750073513">
    <w:abstractNumId w:val="10"/>
  </w:num>
  <w:num w:numId="24" w16cid:durableId="1377390270">
    <w:abstractNumId w:val="24"/>
  </w:num>
  <w:num w:numId="25" w16cid:durableId="1724020353">
    <w:abstractNumId w:val="19"/>
  </w:num>
  <w:num w:numId="26" w16cid:durableId="11716032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50"/>
    <w:rsid w:val="00000E50"/>
    <w:rsid w:val="00012612"/>
    <w:rsid w:val="00022D75"/>
    <w:rsid w:val="00042439"/>
    <w:rsid w:val="000639F8"/>
    <w:rsid w:val="00064161"/>
    <w:rsid w:val="000752D6"/>
    <w:rsid w:val="00095614"/>
    <w:rsid w:val="000A0D65"/>
    <w:rsid w:val="000B4ECC"/>
    <w:rsid w:val="000C1ADB"/>
    <w:rsid w:val="000C520F"/>
    <w:rsid w:val="000C65B2"/>
    <w:rsid w:val="000D2DC2"/>
    <w:rsid w:val="000D5BC4"/>
    <w:rsid w:val="000E1EC3"/>
    <w:rsid w:val="000F03C1"/>
    <w:rsid w:val="000F0A82"/>
    <w:rsid w:val="000F0E98"/>
    <w:rsid w:val="000F2B25"/>
    <w:rsid w:val="000F50A5"/>
    <w:rsid w:val="000F5194"/>
    <w:rsid w:val="000F6525"/>
    <w:rsid w:val="00110004"/>
    <w:rsid w:val="001135D6"/>
    <w:rsid w:val="0012718E"/>
    <w:rsid w:val="00134165"/>
    <w:rsid w:val="00140F55"/>
    <w:rsid w:val="001440CD"/>
    <w:rsid w:val="001442C8"/>
    <w:rsid w:val="00144CC7"/>
    <w:rsid w:val="001473B4"/>
    <w:rsid w:val="0016158B"/>
    <w:rsid w:val="001661B0"/>
    <w:rsid w:val="00166868"/>
    <w:rsid w:val="00180B92"/>
    <w:rsid w:val="00181A2E"/>
    <w:rsid w:val="00190B77"/>
    <w:rsid w:val="00195084"/>
    <w:rsid w:val="00195DD0"/>
    <w:rsid w:val="001A2617"/>
    <w:rsid w:val="001B7EA7"/>
    <w:rsid w:val="002058BC"/>
    <w:rsid w:val="0021051F"/>
    <w:rsid w:val="00217ECB"/>
    <w:rsid w:val="002373B1"/>
    <w:rsid w:val="00245A60"/>
    <w:rsid w:val="002514C2"/>
    <w:rsid w:val="00260CE3"/>
    <w:rsid w:val="00261285"/>
    <w:rsid w:val="00272FDC"/>
    <w:rsid w:val="0027433D"/>
    <w:rsid w:val="00276E46"/>
    <w:rsid w:val="0028226E"/>
    <w:rsid w:val="0029366B"/>
    <w:rsid w:val="002B53C2"/>
    <w:rsid w:val="002E3FBC"/>
    <w:rsid w:val="002E784C"/>
    <w:rsid w:val="00300C53"/>
    <w:rsid w:val="00306B29"/>
    <w:rsid w:val="00325596"/>
    <w:rsid w:val="00331E7D"/>
    <w:rsid w:val="00372695"/>
    <w:rsid w:val="003872A1"/>
    <w:rsid w:val="00394036"/>
    <w:rsid w:val="00394243"/>
    <w:rsid w:val="003D00E1"/>
    <w:rsid w:val="003F356A"/>
    <w:rsid w:val="003F6A97"/>
    <w:rsid w:val="004104B5"/>
    <w:rsid w:val="00415547"/>
    <w:rsid w:val="00417204"/>
    <w:rsid w:val="004218A6"/>
    <w:rsid w:val="00437554"/>
    <w:rsid w:val="00442C7B"/>
    <w:rsid w:val="00466209"/>
    <w:rsid w:val="00486D76"/>
    <w:rsid w:val="004879BA"/>
    <w:rsid w:val="004920F2"/>
    <w:rsid w:val="004A0842"/>
    <w:rsid w:val="004A7594"/>
    <w:rsid w:val="004B3B59"/>
    <w:rsid w:val="004C1772"/>
    <w:rsid w:val="004C1B5C"/>
    <w:rsid w:val="004C3702"/>
    <w:rsid w:val="004C4E77"/>
    <w:rsid w:val="004C5880"/>
    <w:rsid w:val="004D0859"/>
    <w:rsid w:val="004D2342"/>
    <w:rsid w:val="004D2ACB"/>
    <w:rsid w:val="005060BE"/>
    <w:rsid w:val="005143FA"/>
    <w:rsid w:val="005266E6"/>
    <w:rsid w:val="005350C1"/>
    <w:rsid w:val="0054283B"/>
    <w:rsid w:val="00552292"/>
    <w:rsid w:val="00572A5E"/>
    <w:rsid w:val="00576CCE"/>
    <w:rsid w:val="005841C9"/>
    <w:rsid w:val="005D1F20"/>
    <w:rsid w:val="005D7BE2"/>
    <w:rsid w:val="005E5205"/>
    <w:rsid w:val="00604852"/>
    <w:rsid w:val="00604AE4"/>
    <w:rsid w:val="006063F1"/>
    <w:rsid w:val="0062034F"/>
    <w:rsid w:val="00620973"/>
    <w:rsid w:val="00637F17"/>
    <w:rsid w:val="00640DC6"/>
    <w:rsid w:val="006438AC"/>
    <w:rsid w:val="0068646E"/>
    <w:rsid w:val="00687919"/>
    <w:rsid w:val="00694284"/>
    <w:rsid w:val="006A0FE4"/>
    <w:rsid w:val="006A24B6"/>
    <w:rsid w:val="006A359E"/>
    <w:rsid w:val="006B1C0A"/>
    <w:rsid w:val="006C4E0B"/>
    <w:rsid w:val="006D1140"/>
    <w:rsid w:val="006D40D0"/>
    <w:rsid w:val="00716D64"/>
    <w:rsid w:val="0072623E"/>
    <w:rsid w:val="0074173C"/>
    <w:rsid w:val="00750FCB"/>
    <w:rsid w:val="00753FF4"/>
    <w:rsid w:val="007601C0"/>
    <w:rsid w:val="007831D6"/>
    <w:rsid w:val="00792799"/>
    <w:rsid w:val="007A2E13"/>
    <w:rsid w:val="007A4D1F"/>
    <w:rsid w:val="007C292C"/>
    <w:rsid w:val="007D4019"/>
    <w:rsid w:val="007F07B8"/>
    <w:rsid w:val="00824E18"/>
    <w:rsid w:val="00842C14"/>
    <w:rsid w:val="00846E07"/>
    <w:rsid w:val="0085131C"/>
    <w:rsid w:val="00866F48"/>
    <w:rsid w:val="00883986"/>
    <w:rsid w:val="00885322"/>
    <w:rsid w:val="008926D1"/>
    <w:rsid w:val="008A49F1"/>
    <w:rsid w:val="008A6327"/>
    <w:rsid w:val="008A67C3"/>
    <w:rsid w:val="008B086C"/>
    <w:rsid w:val="008C3731"/>
    <w:rsid w:val="008C76E8"/>
    <w:rsid w:val="008D4EB7"/>
    <w:rsid w:val="008D7927"/>
    <w:rsid w:val="008D7C09"/>
    <w:rsid w:val="00911B93"/>
    <w:rsid w:val="00933D2C"/>
    <w:rsid w:val="00934FA3"/>
    <w:rsid w:val="0093694F"/>
    <w:rsid w:val="0094395F"/>
    <w:rsid w:val="0094465A"/>
    <w:rsid w:val="00953025"/>
    <w:rsid w:val="0096038B"/>
    <w:rsid w:val="00975A49"/>
    <w:rsid w:val="009A7165"/>
    <w:rsid w:val="009B637D"/>
    <w:rsid w:val="009C5539"/>
    <w:rsid w:val="009C66BB"/>
    <w:rsid w:val="009C779E"/>
    <w:rsid w:val="009C7E83"/>
    <w:rsid w:val="009D4821"/>
    <w:rsid w:val="00A04E0F"/>
    <w:rsid w:val="00A062B1"/>
    <w:rsid w:val="00A1017C"/>
    <w:rsid w:val="00A12B75"/>
    <w:rsid w:val="00A12EED"/>
    <w:rsid w:val="00A171EA"/>
    <w:rsid w:val="00A22DB3"/>
    <w:rsid w:val="00A308C0"/>
    <w:rsid w:val="00A4592C"/>
    <w:rsid w:val="00A61D3A"/>
    <w:rsid w:val="00A72879"/>
    <w:rsid w:val="00A7336E"/>
    <w:rsid w:val="00A76723"/>
    <w:rsid w:val="00A82115"/>
    <w:rsid w:val="00A84BAD"/>
    <w:rsid w:val="00A87AE2"/>
    <w:rsid w:val="00A940D2"/>
    <w:rsid w:val="00AA52BA"/>
    <w:rsid w:val="00AC57DF"/>
    <w:rsid w:val="00AE5433"/>
    <w:rsid w:val="00AE6837"/>
    <w:rsid w:val="00AF6189"/>
    <w:rsid w:val="00B03274"/>
    <w:rsid w:val="00B26E26"/>
    <w:rsid w:val="00B437DF"/>
    <w:rsid w:val="00B721C8"/>
    <w:rsid w:val="00B74663"/>
    <w:rsid w:val="00B75455"/>
    <w:rsid w:val="00B82F5B"/>
    <w:rsid w:val="00B9216E"/>
    <w:rsid w:val="00BA3B7C"/>
    <w:rsid w:val="00BB138E"/>
    <w:rsid w:val="00BC1F31"/>
    <w:rsid w:val="00BC42D9"/>
    <w:rsid w:val="00BF4CC4"/>
    <w:rsid w:val="00BF608E"/>
    <w:rsid w:val="00C05244"/>
    <w:rsid w:val="00C140B5"/>
    <w:rsid w:val="00C17183"/>
    <w:rsid w:val="00C4029C"/>
    <w:rsid w:val="00C57D12"/>
    <w:rsid w:val="00C6302C"/>
    <w:rsid w:val="00C7589D"/>
    <w:rsid w:val="00C81D7E"/>
    <w:rsid w:val="00C942BE"/>
    <w:rsid w:val="00CA6516"/>
    <w:rsid w:val="00CB6AF7"/>
    <w:rsid w:val="00CC04FD"/>
    <w:rsid w:val="00CC198A"/>
    <w:rsid w:val="00CF5A18"/>
    <w:rsid w:val="00D038E3"/>
    <w:rsid w:val="00D06F19"/>
    <w:rsid w:val="00D25A28"/>
    <w:rsid w:val="00D33B18"/>
    <w:rsid w:val="00D50220"/>
    <w:rsid w:val="00D53626"/>
    <w:rsid w:val="00D56F4B"/>
    <w:rsid w:val="00D57897"/>
    <w:rsid w:val="00D7777F"/>
    <w:rsid w:val="00D83A01"/>
    <w:rsid w:val="00DB52DD"/>
    <w:rsid w:val="00DC5FE1"/>
    <w:rsid w:val="00DD27C0"/>
    <w:rsid w:val="00DD348C"/>
    <w:rsid w:val="00DE1B36"/>
    <w:rsid w:val="00DE441F"/>
    <w:rsid w:val="00DE7DDF"/>
    <w:rsid w:val="00DF3BC9"/>
    <w:rsid w:val="00E2078F"/>
    <w:rsid w:val="00E25751"/>
    <w:rsid w:val="00E25D07"/>
    <w:rsid w:val="00E25F25"/>
    <w:rsid w:val="00E378F3"/>
    <w:rsid w:val="00E50A12"/>
    <w:rsid w:val="00E6756D"/>
    <w:rsid w:val="00E76FC0"/>
    <w:rsid w:val="00E825C7"/>
    <w:rsid w:val="00E8662C"/>
    <w:rsid w:val="00E939E3"/>
    <w:rsid w:val="00E93D1B"/>
    <w:rsid w:val="00EB443D"/>
    <w:rsid w:val="00EC0C0D"/>
    <w:rsid w:val="00ED16CA"/>
    <w:rsid w:val="00ED60EC"/>
    <w:rsid w:val="00ED6D49"/>
    <w:rsid w:val="00EE4918"/>
    <w:rsid w:val="00EE5A39"/>
    <w:rsid w:val="00EF1CB6"/>
    <w:rsid w:val="00EF70F1"/>
    <w:rsid w:val="00F24B27"/>
    <w:rsid w:val="00F57C04"/>
    <w:rsid w:val="00F85236"/>
    <w:rsid w:val="00FB0AAE"/>
    <w:rsid w:val="00FB1058"/>
    <w:rsid w:val="00FC0C15"/>
    <w:rsid w:val="00FC6889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81FDE1"/>
  <w15:chartTrackingRefBased/>
  <w15:docId w15:val="{F3BA2B53-697A-4C9E-A0A8-CA000645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0C1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1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標題 字元"/>
    <w:basedOn w:val="a2"/>
    <w:link w:val="a5"/>
    <w:uiPriority w:val="1"/>
    <w:rsid w:val="00A171EA"/>
    <w:rPr>
      <w:rFonts w:eastAsiaTheme="minorEastAsia"/>
      <w:sz w:val="32"/>
    </w:rPr>
  </w:style>
  <w:style w:type="paragraph" w:styleId="a7">
    <w:name w:val="Title"/>
    <w:basedOn w:val="a1"/>
    <w:link w:val="a8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標題 字元"/>
    <w:basedOn w:val="a2"/>
    <w:link w:val="a7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文 字元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af6">
    <w:name w:val="Placeholder Text"/>
    <w:basedOn w:val="a2"/>
    <w:uiPriority w:val="99"/>
    <w:semiHidden/>
    <w:rsid w:val="00415547"/>
    <w:rPr>
      <w:color w:val="000000" w:themeColor="text1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頁尾 字元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afa">
    <w:name w:val="報告表"/>
    <w:basedOn w:val="a3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鮮明引文 字元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b">
    <w:name w:val="header"/>
    <w:basedOn w:val="a1"/>
    <w:link w:val="afc"/>
    <w:uiPriority w:val="99"/>
    <w:qFormat/>
    <w:pPr>
      <w:spacing w:after="0" w:line="240" w:lineRule="auto"/>
    </w:p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c">
    <w:name w:val="頁首 字元"/>
    <w:basedOn w:val="a2"/>
    <w:link w:val="afb"/>
    <w:uiPriority w:val="99"/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d">
    <w:name w:val="Balloon Text"/>
    <w:basedOn w:val="a1"/>
    <w:link w:val="afe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註解方塊文字 字元"/>
    <w:basedOn w:val="a2"/>
    <w:link w:val="afd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DC5FE1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DC5FE1"/>
    <w:rPr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DC5FE1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aff1">
    <w:name w:val="註解文字 字元"/>
    <w:basedOn w:val="a2"/>
    <w:link w:val="aff0"/>
    <w:uiPriority w:val="99"/>
    <w:semiHidden/>
    <w:rsid w:val="00DC5FE1"/>
    <w:rPr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FE1"/>
    <w:rPr>
      <w:b/>
      <w:bCs/>
    </w:rPr>
  </w:style>
  <w:style w:type="character" w:customStyle="1" w:styleId="aff3">
    <w:name w:val="註解主旨 字元"/>
    <w:basedOn w:val="aff1"/>
    <w:link w:val="aff2"/>
    <w:uiPriority w:val="99"/>
    <w:semiHidden/>
    <w:rsid w:val="00DC5FE1"/>
    <w:rPr>
      <w:b/>
      <w:bCs/>
      <w:sz w:val="22"/>
      <w:szCs w:val="20"/>
    </w:rPr>
  </w:style>
  <w:style w:type="paragraph" w:styleId="aff4">
    <w:name w:val="endnote text"/>
    <w:basedOn w:val="a1"/>
    <w:link w:val="aff5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5">
    <w:name w:val="章節附註文字 字元"/>
    <w:basedOn w:val="a2"/>
    <w:link w:val="aff4"/>
    <w:uiPriority w:val="99"/>
    <w:semiHidden/>
    <w:rsid w:val="00DC5FE1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8">
    <w:name w:val="註腳文字 字元"/>
    <w:basedOn w:val="a2"/>
    <w:link w:val="aff7"/>
    <w:uiPriority w:val="99"/>
    <w:semiHidden/>
    <w:rsid w:val="00DC5FE1"/>
    <w:rPr>
      <w:sz w:val="22"/>
      <w:szCs w:val="20"/>
    </w:rPr>
  </w:style>
  <w:style w:type="character" w:styleId="aff9">
    <w:name w:val="Hyperlink"/>
    <w:basedOn w:val="a2"/>
    <w:uiPriority w:val="99"/>
    <w:semiHidden/>
    <w:unhideWhenUsed/>
    <w:rsid w:val="00415547"/>
    <w:rPr>
      <w:color w:val="53777A" w:themeColor="accent1"/>
      <w:u w:val="single"/>
    </w:rPr>
  </w:style>
  <w:style w:type="paragraph" w:styleId="affa">
    <w:name w:val="macro"/>
    <w:link w:val="affb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巨集文字 字元"/>
    <w:basedOn w:val="a2"/>
    <w:link w:val="affa"/>
    <w:uiPriority w:val="99"/>
    <w:semiHidden/>
    <w:rsid w:val="00415547"/>
    <w:rPr>
      <w:rFonts w:ascii="Consolas" w:hAnsi="Consolas"/>
      <w:sz w:val="22"/>
      <w:szCs w:val="20"/>
    </w:rPr>
  </w:style>
  <w:style w:type="paragraph" w:styleId="affc">
    <w:name w:val="List Paragraph"/>
    <w:basedOn w:val="a1"/>
    <w:uiPriority w:val="34"/>
    <w:unhideWhenUsed/>
    <w:qFormat/>
    <w:rsid w:val="007601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in8\AppData\Roaming\Microsoft\Templates\&#30740;&#31350;&#35542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研究論文.dotx</Template>
  <TotalTime>1590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徐士諭</dc:creator>
  <cp:keywords/>
  <dc:description/>
  <cp:lastModifiedBy>C110152318</cp:lastModifiedBy>
  <cp:revision>319</cp:revision>
  <dcterms:created xsi:type="dcterms:W3CDTF">2022-12-29T05:07:00Z</dcterms:created>
  <dcterms:modified xsi:type="dcterms:W3CDTF">2024-03-26T12:33:00Z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